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oldpath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cd;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'\\hjemme.uib.no\cba063\Settings\Desktop\Station Labelling-Stage 2\FIXED STATION\Paloma-IT\Oxygen'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 in situ data from text file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%[Station,Cond,Temp,Sal,Pres,Den,PotDen,SWTemp,DOml_l,DOumol_kg,a,DOumol_l,flag]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fid=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'Paloma March through Nov 2017 Oxygen2.txt'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textscan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fid,</w:t>
      </w:r>
      <w:r>
        <w:rPr>
          <w:rFonts w:ascii="Courier New" w:hAnsi="Courier New" w:cs="Courier New"/>
          <w:color w:val="A020F0"/>
          <w:sz w:val="20"/>
          <w:szCs w:val="20"/>
        </w:rPr>
        <w:t>'%s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%s %s %f %f %f %f %f %f %f %f %f %f %f %u'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(fid);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datevec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char(a{3}), </w:t>
      </w:r>
      <w:r>
        <w:rPr>
          <w:rFonts w:ascii="Courier New" w:hAnsi="Courier New" w:cs="Courier New"/>
          <w:color w:val="A020F0"/>
          <w:sz w:val="20"/>
          <w:szCs w:val="20"/>
        </w:rPr>
        <w:t>'HH:MM:SS'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time=[c(:,4) c(:,5) c(:,6)]; </w:t>
      </w:r>
      <w:r>
        <w:rPr>
          <w:rFonts w:ascii="Courier New" w:hAnsi="Courier New" w:cs="Courier New"/>
          <w:color w:val="228B22"/>
          <w:sz w:val="20"/>
          <w:szCs w:val="20"/>
        </w:rPr>
        <w:t>%getting the proper time in HH MM SS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Decimal_time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:,1)/24+time(:,2)/60/24+time(:,3)/60/60/24;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Sal=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6}; </w:t>
      </w:r>
      <w:r>
        <w:rPr>
          <w:rFonts w:ascii="Courier New" w:hAnsi="Courier New" w:cs="Courier New"/>
          <w:color w:val="228B22"/>
          <w:sz w:val="20"/>
          <w:szCs w:val="20"/>
        </w:rPr>
        <w:t>%Salinity, PSU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Temp=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5}; </w:t>
      </w:r>
      <w:r>
        <w:rPr>
          <w:rFonts w:ascii="Courier New" w:hAnsi="Courier New" w:cs="Courier New"/>
          <w:color w:val="228B22"/>
          <w:sz w:val="20"/>
          <w:szCs w:val="20"/>
        </w:rPr>
        <w:t>%Temperature, C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Press=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7};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%Pressure,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dbar</w:t>
      </w:r>
      <w:proofErr w:type="spell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a{2};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date, </w:t>
      </w:r>
      <w:r>
        <w:rPr>
          <w:rFonts w:ascii="Courier New" w:hAnsi="Courier New" w:cs="Courier New"/>
          <w:color w:val="A020F0"/>
          <w:sz w:val="20"/>
          <w:szCs w:val="20"/>
        </w:rPr>
        <w:t>'mm/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date2+Decimal_time,</w:t>
      </w:r>
      <w:r>
        <w:rPr>
          <w:rFonts w:ascii="Courier New" w:hAnsi="Courier New" w:cs="Courier New"/>
          <w:color w:val="A020F0"/>
          <w:sz w:val="20"/>
          <w:szCs w:val="20"/>
        </w:rPr>
        <w:t>'ConvertFrom'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'datenum'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c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oxygen=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a{14};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%oxygen data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umol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/l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Load Winkler data from excel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txt, raw]=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'PALOMA DO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winkler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2017.xlsx'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'A5:H36'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Date_winkler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char(txt(:,1)),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dd.mm.yyyy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Date_winkler2_1=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num(:,1)+num(:,2),</w:t>
      </w:r>
      <w:r>
        <w:rPr>
          <w:rFonts w:ascii="Courier New" w:hAnsi="Courier New" w:cs="Courier New"/>
          <w:color w:val="A020F0"/>
          <w:sz w:val="20"/>
          <w:szCs w:val="20"/>
        </w:rPr>
        <w:t>'ConvertFrom'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'excel'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%Date and start time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Date_winkler2_2=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datetime(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num(:,1)+num(:,3),</w:t>
      </w:r>
      <w:r>
        <w:rPr>
          <w:rFonts w:ascii="Courier New" w:hAnsi="Courier New" w:cs="Courier New"/>
          <w:color w:val="A020F0"/>
          <w:sz w:val="20"/>
          <w:szCs w:val="20"/>
        </w:rPr>
        <w:t>'ConvertFrom'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'excel'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%Date and end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time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Date_winkler2_3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Date_winkler2_1 Date_winkler2_2];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Date_winkler2=datetime(num(:,1)+(num(:,2)+num(:,3))/2,</w:t>
      </w:r>
      <w:r>
        <w:rPr>
          <w:rFonts w:ascii="Courier New" w:hAnsi="Courier New" w:cs="Courier New"/>
          <w:color w:val="A020F0"/>
          <w:sz w:val="20"/>
          <w:szCs w:val="20"/>
        </w:rPr>
        <w:t>'ConvertFrom'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'excel'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%Date and midpoint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Date_winkler3_1=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Date_winkler2_1);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Date_winkler3_2=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Date_winkler2_2);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Date_winkler3=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datenum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oxygen_winkler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:,7);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%Winkler oxygen data in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umol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/l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Plot data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date3,oxygen,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Date_winkler2,oxygen_winkler,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MarkerFaceColor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[min(date3)-10 max(date3)+10]);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Check for linear drift</w:t>
      </w:r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Determine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residuals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drift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find(Date_winkler2&gt;min(date3) &amp; Date_winkler2&lt;max(date3));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=1:length(Date_winkler3(index));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date3&gt;Date_winkler2_1(index(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&amp;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date3&lt;Date_winkler2_2(index(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%find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in situ </w:t>
      </w:r>
      <w:r>
        <w:rPr>
          <w:rFonts w:ascii="Courier New" w:hAnsi="Courier New" w:cs="Courier New"/>
          <w:color w:val="228B22"/>
          <w:sz w:val="20"/>
          <w:szCs w:val="20"/>
        </w:rPr>
        <w:t>point</w:t>
      </w:r>
      <w:r>
        <w:rPr>
          <w:rFonts w:ascii="Courier New" w:hAnsi="Courier New" w:cs="Courier New"/>
          <w:color w:val="228B22"/>
          <w:sz w:val="20"/>
          <w:szCs w:val="20"/>
        </w:rPr>
        <w:t>s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closest to Winkler titration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Date_winkler2(</w:t>
      </w:r>
      <w:r>
        <w:rPr>
          <w:rFonts w:ascii="Courier New" w:hAnsi="Courier New" w:cs="Courier New"/>
          <w:color w:val="000000"/>
          <w:sz w:val="20"/>
          <w:szCs w:val="20"/>
        </w:rPr>
        <w:t>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mean(date3(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000000"/>
          <w:sz w:val="20"/>
          <w:szCs w:val="20"/>
        </w:rPr>
        <w:t>Date_winkler2_1(index(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Date_winkler2_2(index(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drift=[drift; mean(oxygen(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</w:t>
      </w:r>
      <w:r>
        <w:rPr>
          <w:rFonts w:ascii="Courier New" w:hAnsi="Courier New" w:cs="Courier New"/>
          <w:color w:val="000000"/>
          <w:sz w:val="20"/>
          <w:szCs w:val="20"/>
        </w:rPr>
        <w:t>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oxygen_winkler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r>
        <w:rPr>
          <w:rFonts w:ascii="Courier New" w:hAnsi="Courier New" w:cs="Courier New"/>
          <w:color w:val="000000"/>
          <w:sz w:val="20"/>
          <w:szCs w:val="20"/>
        </w:rPr>
        <w:t>Date_winkler3(index(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))/10^5 mean(date2(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))/10^5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mean(Sal(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mean(Temp(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mean(Press(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(oxygen(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(Press(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Drift(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:,2) is the residuals of in situ –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winkler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titrations</w:t>
      </w:r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Mean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of sets of residuals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drift_date2=[mean(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([1,2,3]));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([4,5,6]));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([7,8,9]));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([10,11,12]));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([13,14,15]));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([16,17]))];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drift2=[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drift(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[1,2,3]));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(drift([4,5,6]));</w:t>
      </w:r>
      <w:r w:rsidRPr="00A314CD">
        <w:rPr>
          <w:rFonts w:ascii="Courier New" w:hAnsi="Courier New" w:cs="Courier New"/>
          <w:color w:val="0000FF"/>
          <w:sz w:val="20"/>
          <w:szCs w:val="20"/>
          <w:lang w:val="nb-NO"/>
        </w:rPr>
        <w:t>...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ind w:left="426" w:hanging="426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drift(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[7,8,9]));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(drift([10,11,12]));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(drift([13,14,15]));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(drift([16,17]))];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mdl2=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fitlm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(drift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2)*10^5-min(drift(:,2))*10^5, drift(:,1))</w:t>
      </w:r>
      <w:r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Pr="00A314CD">
        <w:rPr>
          <w:rFonts w:ascii="Courier New" w:hAnsi="Courier New" w:cs="Courier New"/>
          <w:color w:val="228B22"/>
          <w:sz w:val="20"/>
          <w:szCs w:val="20"/>
          <w:lang w:val="nb-NO"/>
        </w:rPr>
        <w:t>%</w:t>
      </w:r>
      <w:r>
        <w:rPr>
          <w:rFonts w:ascii="Courier New" w:hAnsi="Courier New" w:cs="Courier New"/>
          <w:color w:val="228B22"/>
          <w:sz w:val="20"/>
          <w:szCs w:val="20"/>
          <w:lang w:val="nb-NO"/>
        </w:rPr>
        <w:t xml:space="preserve">single linear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nb-NO"/>
        </w:rPr>
        <w:t>regression</w:t>
      </w:r>
      <w:proofErr w:type="spellEnd"/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</w:p>
    <w:p w:rsidR="00A314CD" w:rsidRPr="001A2B5C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x=[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ones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size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(drift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1))) drift(:,5) (drift(:,6)+273.15) drift(:,7)];</w:t>
      </w:r>
      <w:r w:rsidR="001A2B5C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  <w:r w:rsidR="001A2B5C" w:rsidRPr="001A2B5C">
        <w:rPr>
          <w:rFonts w:ascii="Courier New" w:hAnsi="Courier New" w:cs="Courier New"/>
          <w:color w:val="228B22"/>
          <w:sz w:val="20"/>
          <w:szCs w:val="20"/>
          <w:lang w:val="nb-NO"/>
        </w:rPr>
        <w:t>%</w:t>
      </w:r>
      <w:r w:rsidR="001A2B5C">
        <w:rPr>
          <w:rFonts w:ascii="Courier New" w:hAnsi="Courier New" w:cs="Courier New"/>
          <w:color w:val="228B22"/>
          <w:sz w:val="20"/>
          <w:szCs w:val="20"/>
          <w:lang w:val="nb-NO"/>
        </w:rPr>
        <w:t xml:space="preserve">Sal, Temp, Press </w:t>
      </w:r>
      <w:proofErr w:type="spellStart"/>
      <w:r w:rsidR="001A2B5C">
        <w:rPr>
          <w:rFonts w:ascii="Courier New" w:hAnsi="Courier New" w:cs="Courier New"/>
          <w:color w:val="228B22"/>
          <w:sz w:val="20"/>
          <w:szCs w:val="20"/>
          <w:lang w:val="nb-NO"/>
        </w:rPr>
        <w:t>respectively</w:t>
      </w:r>
      <w:proofErr w:type="spellEnd"/>
      <w:r w:rsidR="001A2B5C">
        <w:rPr>
          <w:rFonts w:ascii="Courier New" w:hAnsi="Courier New" w:cs="Courier New"/>
          <w:color w:val="228B22"/>
          <w:sz w:val="20"/>
          <w:szCs w:val="20"/>
          <w:lang w:val="nb-NO"/>
        </w:rPr>
        <w:t xml:space="preserve"> for MLR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x2=[drift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5) (drift(:,6)+273.15) drift(:,7)];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</w:rPr>
        <w:t>multiple_LR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</w:rPr>
        <w:t>regress(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</w:rPr>
        <w:t>drift(:,1),x)</w:t>
      </w:r>
      <w:r w:rsidRPr="00A314C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Multiple linear regression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multiple_LR2=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fitlm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,drift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'linear'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Multiple linear regression with analytics</w:t>
      </w:r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314CD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residuals and average residuals</w:t>
      </w:r>
      <w:r w:rsidR="00A314CD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 drift(:,1),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drift_date2(:,1), drift2(:,1),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A314CD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Plot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residuals and SLR</w:t>
      </w:r>
      <w:r w:rsidR="00A314CD"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figure</w:t>
      </w:r>
      <w:proofErr w:type="spellEnd"/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plot(drift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2)*10^5-min(drift(:,2))*10^5, drift(:,1),</w:t>
      </w:r>
      <w:r w:rsidRPr="00A314CD">
        <w:rPr>
          <w:rFonts w:ascii="Courier New" w:hAnsi="Courier New" w:cs="Courier New"/>
          <w:color w:val="A020F0"/>
          <w:sz w:val="20"/>
          <w:szCs w:val="20"/>
          <w:lang w:val="nb-NO"/>
        </w:rPr>
        <w:t>'ro'</w:t>
      </w: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)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hold </w:t>
      </w:r>
      <w:proofErr w:type="spellStart"/>
      <w:r w:rsidRPr="00A314CD">
        <w:rPr>
          <w:rFonts w:ascii="Courier New" w:hAnsi="Courier New" w:cs="Courier New"/>
          <w:color w:val="A020F0"/>
          <w:sz w:val="20"/>
          <w:szCs w:val="20"/>
          <w:lang w:val="nb-NO"/>
        </w:rPr>
        <w:t>on</w:t>
      </w:r>
      <w:proofErr w:type="spellEnd"/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plot(drift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2)*10^5-min(drift(:,2))*10^5, -0.017372*(drift(:,2)*10^5-min(drift(:,2))*10^5)-2.9239, </w:t>
      </w:r>
      <w:r w:rsidRPr="00A314CD">
        <w:rPr>
          <w:rFonts w:ascii="Courier New" w:hAnsi="Courier New" w:cs="Courier New"/>
          <w:color w:val="A020F0"/>
          <w:sz w:val="20"/>
          <w:szCs w:val="20"/>
          <w:lang w:val="nb-NO"/>
        </w:rPr>
        <w:t>'k-'</w:t>
      </w: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</w:t>
      </w:r>
      <w:r w:rsidR="001A2B5C">
        <w:rPr>
          <w:rFonts w:ascii="Courier New" w:hAnsi="Courier New" w:cs="Courier New"/>
          <w:color w:val="228B22"/>
          <w:sz w:val="20"/>
          <w:szCs w:val="20"/>
        </w:rPr>
        <w:t xml:space="preserve"> Plot in situ data with </w:t>
      </w:r>
      <w:proofErr w:type="spellStart"/>
      <w:r w:rsidR="001A2B5C">
        <w:rPr>
          <w:rFonts w:ascii="Courier New" w:hAnsi="Courier New" w:cs="Courier New"/>
          <w:color w:val="228B22"/>
          <w:sz w:val="20"/>
          <w:szCs w:val="20"/>
        </w:rPr>
        <w:t>winkler</w:t>
      </w:r>
      <w:proofErr w:type="spellEnd"/>
      <w:r w:rsidR="001A2B5C">
        <w:rPr>
          <w:rFonts w:ascii="Courier New" w:hAnsi="Courier New" w:cs="Courier New"/>
          <w:color w:val="228B22"/>
          <w:sz w:val="20"/>
          <w:szCs w:val="20"/>
        </w:rPr>
        <w:t xml:space="preserve"> titrations and corrections using SLR and MLR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%Try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Multiple Linear regression (Sal, Temp, Press) correction with in situ oxygen data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2,1,1)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date3,oxygen,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Date_winkler2,oxygen_winkler,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'Oxygen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Concentratin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'In-situ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'Winkler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min(date3)-5,290,</w:t>
      </w:r>
      <w:r>
        <w:rPr>
          <w:rFonts w:ascii="Courier New" w:hAnsi="Courier New" w:cs="Courier New"/>
          <w:color w:val="A020F0"/>
          <w:sz w:val="20"/>
          <w:szCs w:val="20"/>
        </w:rPr>
        <w:t>'a)'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[min(date3)-10 max(date3)+10]);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2,1,2)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date3,oxygen,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date3,oxygen-multiple_LR(1)-multiple_LR(2)*Sal-multiple_LR(3)*(Temp+273.15)-multiple_LR(4)*Press,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Date_winkler2,oxygen_winkler,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'Oxygen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Concentratin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'In-situ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'MLR Corrected In-situ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'Winkler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min(date3)-5,290,</w:t>
      </w:r>
      <w:r>
        <w:rPr>
          <w:rFonts w:ascii="Courier New" w:hAnsi="Courier New" w:cs="Courier New"/>
          <w:color w:val="A020F0"/>
          <w:sz w:val="20"/>
          <w:szCs w:val="20"/>
        </w:rPr>
        <w:t>'b)'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[min(date3)-10 max(date3)+10]);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3,1,3)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date3,oxygen,</w:t>
      </w:r>
      <w:r>
        <w:rPr>
          <w:rFonts w:ascii="Courier New" w:hAnsi="Courier New" w:cs="Courier New"/>
          <w:color w:val="A020F0"/>
          <w:sz w:val="20"/>
          <w:szCs w:val="20"/>
        </w:rPr>
        <w:t>'g*'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date3,oxygen+0.017372*(date2-min(date2))+2.9239,</w:t>
      </w:r>
      <w:r>
        <w:rPr>
          <w:rFonts w:ascii="Courier New" w:hAnsi="Courier New" w:cs="Courier New"/>
          <w:color w:val="A020F0"/>
          <w:sz w:val="20"/>
          <w:szCs w:val="20"/>
        </w:rPr>
        <w:t>'*'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Date_winkler2,oxygen_winkler,</w:t>
      </w:r>
      <w:r>
        <w:rPr>
          <w:rFonts w:ascii="Courier New" w:hAnsi="Courier New" w:cs="Courier New"/>
          <w:color w:val="A020F0"/>
          <w:sz w:val="20"/>
          <w:szCs w:val="20"/>
        </w:rPr>
        <w:t>'ro'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'MarkerFaceColor'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MarkerEdgeColor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'Oxygen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Concentratin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'In-situ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'LR Corrected In-situ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'Winkler Oxygen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[min(date3)-10 max(date3)+10]);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 Check for new Residuals-same process as above but using corrected in situ data</w:t>
      </w:r>
    </w:p>
    <w:p w:rsidR="00A314CD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%MLR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residual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MLR_oxygen=oxygen-(multiple_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1)+multiple_LR(2)*Sal+multiple_LR(3)*(Temp+273.15)+multiple_LR(4)*Press);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MLR_drift_date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=[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=[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find(Date_winkler2&gt;min(date3) &amp; Date_winkler2&lt;max(date3));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=1:length(Date_winkler3(index));</w:t>
      </w:r>
    </w:p>
    <w:p w:rsidR="00A314CD" w:rsidRDefault="00A314CD" w:rsidP="001A2B5C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date3&gt;Date_winkler2_1(index(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&amp; date3&lt;Date_winkler2_2(index(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314CD" w:rsidRDefault="00A314CD" w:rsidP="001A2B5C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Date_winkler2(index(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mean(date3(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A314CD" w:rsidRDefault="00A314CD" w:rsidP="001A2B5C">
      <w:pPr>
        <w:autoSpaceDE w:val="0"/>
        <w:autoSpaceDN w:val="0"/>
        <w:adjustRightInd w:val="0"/>
        <w:spacing w:after="0" w:line="240" w:lineRule="auto"/>
        <w:ind w:left="567" w:hanging="567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MLR_oxygen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oxygen_winkler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Date_winkler3(index(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))/10^5 mean(date2(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))/10^5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mean(Sal(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mean(Temp(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mean(Press(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MLR_oxygen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A2B5C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MLR_drift_date2=[mean(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([1,2,3]));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([4,5,6]));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([7,8,9]));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([10,11,12]));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([13,14,15]));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([16,17]))];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MLR_drift2=[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[1,2,3]));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([4,5,6]));</w:t>
      </w:r>
      <w:r w:rsidRPr="00A314CD">
        <w:rPr>
          <w:rFonts w:ascii="Courier New" w:hAnsi="Courier New" w:cs="Courier New"/>
          <w:color w:val="0000FF"/>
          <w:sz w:val="20"/>
          <w:szCs w:val="20"/>
          <w:lang w:val="nb-NO"/>
        </w:rPr>
        <w:t>...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  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[7,8,9]));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([10,11,12]));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([13,14,15]));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([16,17]))];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</w:p>
    <w:p w:rsidR="00A314CD" w:rsidRPr="00A314CD" w:rsidRDefault="001A2B5C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>
        <w:rPr>
          <w:rFonts w:ascii="Courier New" w:hAnsi="Courier New" w:cs="Courier New"/>
          <w:color w:val="228B22"/>
          <w:sz w:val="20"/>
          <w:szCs w:val="20"/>
          <w:lang w:val="nb-NO"/>
        </w:rPr>
        <w:t>%SLR residual</w:t>
      </w:r>
      <w:bookmarkStart w:id="0" w:name="_GoBack"/>
      <w:bookmarkEnd w:id="0"/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SLR_oxygen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oxygen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-(-0.017372*(date2-min(date2))-2.9239);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SLR_drift_date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=[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=[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index=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find(Date_winkler2&gt;min(date3) &amp; Date_winkler2&lt;max(date3));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=1:length(Date_winkler3(index));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abs(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date3-Date_winkler2(index(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abs(date3-Date_winkler2(index(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=find(x==y); </w:t>
      </w:r>
      <w:r>
        <w:rPr>
          <w:rFonts w:ascii="Courier New" w:hAnsi="Courier New" w:cs="Courier New"/>
          <w:color w:val="228B22"/>
          <w:sz w:val="20"/>
          <w:szCs w:val="20"/>
        </w:rPr>
        <w:t>%find point closest to Winkler titration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 Date_winkler2(index(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date3(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SLR_oxygen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oxygen_winkler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Date_winkler3(index(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))/10^5 date2(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)/10^5 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Sal(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Temp(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Press(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cp_check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SLR_drift_date2=[mean(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([1,2,3]));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([4,5,6]));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([7,8,9]));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([10,11,12]));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([13,14,15]));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([16,17]))];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SLR_drift2=[mean(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([1,2,3])); mean(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([4,5,6]));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</w:t>
      </w:r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[7,8,9]));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([10,11,12]));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([13,14,15]));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([16,17]))];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%Mean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stdev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offset, MLR correction, and SLR correction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Offset_mean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drift(:,1));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Offset_stdev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drift(:,1)-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Offset_mean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mean(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1));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SLR_stdev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=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std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1)-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SLR_mean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);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3,1,1)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2,1,1)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 drift(:,1),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drift_date2(:,1), drift2(:,1),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'In situ-Winkler Residuals')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'Residual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text_offset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Offset_mean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text_offset2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 Error='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Offset_stdev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(length(drift))), </w:t>
      </w:r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(1),1.5,</w:t>
      </w:r>
      <w:r>
        <w:rPr>
          <w:rFonts w:ascii="Courier New" w:hAnsi="Courier New" w:cs="Courier New"/>
          <w:color w:val="A020F0"/>
          <w:sz w:val="20"/>
          <w:szCs w:val="20"/>
        </w:rPr>
        <w:t>'a)'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(13), max(drift(:,1)), text_offset,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,18)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(13), max(drift(:,1))-1, text_offset2,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,18)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3,1,2)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2,1,2)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(:,1),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MLR_drift_date2(:,1), MLR_drift2(:,1),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'MLR-Winkler Residuals')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'Residual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ylim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[-5.5,5.5])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text_offset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text_offset2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 Error='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))), </w:t>
      </w:r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(1),3.5,</w:t>
      </w:r>
      <w:r>
        <w:rPr>
          <w:rFonts w:ascii="Courier New" w:hAnsi="Courier New" w:cs="Courier New"/>
          <w:color w:val="A020F0"/>
          <w:sz w:val="20"/>
          <w:szCs w:val="20"/>
        </w:rPr>
        <w:t>'b)'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,22)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(13),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(:,1)), text_offset,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,18)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MLR_drift_date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(13),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(:,1))-1, text_offset2,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,18)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proofErr w:type="spellStart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subplot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3,1,3)</w:t>
      </w:r>
    </w:p>
    <w:p w:rsidR="00A314CD" w:rsidRP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nb-NO"/>
        </w:rPr>
      </w:pP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plot(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SLR_drift_date</w:t>
      </w:r>
      <w:proofErr w:type="spellEnd"/>
      <w:proofErr w:type="gram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</w:t>
      </w:r>
      <w:proofErr w:type="gram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 xml:space="preserve">1), </w:t>
      </w:r>
      <w:proofErr w:type="spellStart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SLR_drift</w:t>
      </w:r>
      <w:proofErr w:type="spellEnd"/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(:,1),</w:t>
      </w:r>
      <w:r w:rsidRPr="00A314CD">
        <w:rPr>
          <w:rFonts w:ascii="Courier New" w:hAnsi="Courier New" w:cs="Courier New"/>
          <w:color w:val="A020F0"/>
          <w:sz w:val="20"/>
          <w:szCs w:val="20"/>
          <w:lang w:val="nb-NO"/>
        </w:rPr>
        <w:t>'ro'</w:t>
      </w:r>
      <w:r w:rsidRPr="00A314CD">
        <w:rPr>
          <w:rFonts w:ascii="Courier New" w:hAnsi="Courier New" w:cs="Courier New"/>
          <w:color w:val="000000"/>
          <w:sz w:val="20"/>
          <w:szCs w:val="20"/>
          <w:lang w:val="nb-NO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SLR_drift_date2(:,1), SLR_drift2(:,1),</w:t>
      </w:r>
      <w:r>
        <w:rPr>
          <w:rFonts w:ascii="Courier New" w:hAnsi="Courier New" w:cs="Courier New"/>
          <w:color w:val="A020F0"/>
          <w:sz w:val="20"/>
          <w:szCs w:val="20"/>
        </w:rPr>
        <w:t>'go-'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off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gca,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,20)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'SLR-Winkler Residuals')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'Residual (\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text_offset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'Mean='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text_offset2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 Error='</w:t>
      </w:r>
      <w:r>
        <w:rPr>
          <w:rFonts w:ascii="Courier New" w:hAnsi="Courier New" w:cs="Courier New"/>
          <w:color w:val="000000"/>
          <w:sz w:val="20"/>
          <w:szCs w:val="20"/>
        </w:rPr>
        <w:t>, num2str(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SLR_stdev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))), </w:t>
      </w:r>
      <w:r>
        <w:rPr>
          <w:rFonts w:ascii="Courier New" w:hAnsi="Courier New" w:cs="Courier New"/>
          <w:color w:val="A020F0"/>
          <w:sz w:val="20"/>
          <w:szCs w:val="20"/>
        </w:rPr>
        <w:t>' 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mumol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/L'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(13),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(:,1)), text_offset,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,18)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text(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SLR_drift_date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(13), max(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SLR_drift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(:,1))-1, text_offset2,</w:t>
      </w:r>
      <w:r>
        <w:rPr>
          <w:rFonts w:ascii="Courier New" w:hAnsi="Courier New" w:cs="Courier New"/>
          <w:color w:val="A020F0"/>
          <w:sz w:val="20"/>
          <w:szCs w:val="20"/>
        </w:rPr>
        <w:t>'FontSize'</w:t>
      </w:r>
      <w:r>
        <w:rPr>
          <w:rFonts w:ascii="Courier New" w:hAnsi="Courier New" w:cs="Courier New"/>
          <w:color w:val="000000"/>
          <w:sz w:val="20"/>
          <w:szCs w:val="20"/>
        </w:rPr>
        <w:t>,18)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314CD" w:rsidRDefault="00A314CD" w:rsidP="00A314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cd(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oldpath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206E1" w:rsidRDefault="001A2B5C"/>
    <w:sectPr w:rsidR="005206E1" w:rsidSect="005460C8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CD"/>
    <w:rsid w:val="00144587"/>
    <w:rsid w:val="001A2B5C"/>
    <w:rsid w:val="00507529"/>
    <w:rsid w:val="005F3300"/>
    <w:rsid w:val="007B58F4"/>
    <w:rsid w:val="007F0F20"/>
    <w:rsid w:val="00A314CD"/>
    <w:rsid w:val="00C3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5A474"/>
  <w15:chartTrackingRefBased/>
  <w15:docId w15:val="{DB981BC6-9708-4F9E-AB4C-BFAE4EDA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89FCA417.dotm</Template>
  <TotalTime>17</TotalTime>
  <Pages>5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UiB</Company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Roman Battisti</dc:creator>
  <cp:keywords/>
  <dc:description/>
  <cp:lastModifiedBy>Charles Roman Battisti</cp:lastModifiedBy>
  <cp:revision>1</cp:revision>
  <dcterms:created xsi:type="dcterms:W3CDTF">2018-04-24T14:51:00Z</dcterms:created>
  <dcterms:modified xsi:type="dcterms:W3CDTF">2018-04-24T15:08:00Z</dcterms:modified>
</cp:coreProperties>
</file>